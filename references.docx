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85"/>
        <w:gridCol w:w="5082"/>
        <w:gridCol w:w="5253"/>
      </w:tblGrid>
      <w:tr w:rsidR="00AA1F0F" w:rsidTr="00D814F2">
        <w:trPr>
          <w:jc w:val="center"/>
        </w:trPr>
        <w:tc>
          <w:tcPr>
            <w:tcW w:w="5000" w:type="pct"/>
            <w:gridSpan w:val="3"/>
            <w:shd w:val="clear" w:color="auto" w:fill="F9F9F9"/>
          </w:tcPr>
          <w:p w:rsidR="00AA1F0F" w:rsidRPr="00A979D2" w:rsidRDefault="001B4492" w:rsidP="00887F38">
            <w:pPr>
              <w:pStyle w:val="SectionHeading"/>
            </w:pPr>
            <w:sdt>
              <w:sdtPr>
                <w:id w:val="5444144"/>
                <w:placeholder>
                  <w:docPart w:val="F29AE2E0B5FF4AE8B5EA7ECAA0209FEA"/>
                </w:placeholder>
                <w:showingPlcHdr/>
              </w:sdtPr>
              <w:sdtEndPr/>
              <w:sdtContent>
                <w:r w:rsidR="00AA1F0F" w:rsidRPr="00A979D2">
                  <w:t>References:</w:t>
                </w:r>
              </w:sdtContent>
            </w:sdt>
          </w:p>
        </w:tc>
      </w:tr>
      <w:tr w:rsidR="00AA1F0F" w:rsidTr="00D814F2">
        <w:trPr>
          <w:jc w:val="center"/>
        </w:trPr>
        <w:tc>
          <w:tcPr>
            <w:tcW w:w="268" w:type="pct"/>
            <w:shd w:val="clear" w:color="auto" w:fill="auto"/>
          </w:tcPr>
          <w:p w:rsidR="00AA1F0F" w:rsidRDefault="001B4492" w:rsidP="00887F38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62"/>
                <w:placeholder>
                  <w:docPart w:val="362CCD6AAB1D4986ABFB285B6EE862C8"/>
                </w:placeholder>
                <w:showingPlcHdr/>
              </w:sdtPr>
              <w:sdtEndPr/>
              <w:sdtContent>
                <w:r w:rsidR="00AA1F0F">
                  <w:rPr>
                    <w:szCs w:val="20"/>
                  </w:rPr>
                  <w:t>1.</w:t>
                </w:r>
              </w:sdtContent>
            </w:sdt>
          </w:p>
        </w:tc>
        <w:tc>
          <w:tcPr>
            <w:tcW w:w="2327" w:type="pct"/>
            <w:tcMar>
              <w:top w:w="86" w:type="dxa"/>
              <w:bottom w:w="86" w:type="dxa"/>
            </w:tcMar>
          </w:tcPr>
          <w:p w:rsidR="00AA1F0F" w:rsidRDefault="001B4492" w:rsidP="00887F38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5444190"/>
                <w:placeholder>
                  <w:docPart w:val="77F155E7CEBC4B6FAC4DA6696CA2C840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5B6686">
                  <w:rPr>
                    <w:rStyle w:val="SectionbodytextboldChar"/>
                  </w:rPr>
                  <w:t>Suzanne King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5"/>
                <w:placeholder>
                  <w:docPart w:val="A038101220CE472FACE652C606B07536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C5236">
                  <w:rPr>
                    <w:rStyle w:val="SectionbodytextChar"/>
                  </w:rPr>
                  <w:t>Executive</w:t>
                </w:r>
                <w:r w:rsidR="005B6686">
                  <w:rPr>
                    <w:rStyle w:val="SectionbodytextChar"/>
                  </w:rPr>
                  <w:t xml:space="preserve"> Assistant to the Vice Chancellor of Student Affairs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6"/>
                <w:placeholder>
                  <w:docPart w:val="54FBA094C8ED437EB0AC48AA747CAA77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A5C78">
                  <w:rPr>
                    <w:rStyle w:val="SectionbodytextChar"/>
                  </w:rPr>
                  <w:t>University of California, Merced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7"/>
                <w:placeholder>
                  <w:docPart w:val="B50A8A58363D4B1D8D47D29D383F32F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 w:rsidRPr="009F4D3C">
                  <w:rPr>
                    <w:rStyle w:val="SectionbodytextChar"/>
                  </w:rPr>
                  <w:t xml:space="preserve">5200 </w:t>
                </w:r>
                <w:r w:rsidR="00D713FC">
                  <w:rPr>
                    <w:rStyle w:val="SectionbodytextChar"/>
                  </w:rPr>
                  <w:t xml:space="preserve">N. </w:t>
                </w:r>
                <w:r w:rsidR="009F4D3C" w:rsidRPr="009F4D3C">
                  <w:rPr>
                    <w:rStyle w:val="SectionbodytextChar"/>
                  </w:rPr>
                  <w:t>Lake Rd</w:t>
                </w:r>
                <w:r w:rsidR="00D713FC">
                  <w:rPr>
                    <w:rStyle w:val="SectionbodytextChar"/>
                  </w:rPr>
                  <w:t>.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8"/>
                <w:placeholder>
                  <w:docPart w:val="3DE8204864444380B03C1ECF6BC2367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>
                  <w:rPr>
                    <w:rStyle w:val="SectionbodytextChar"/>
                  </w:rPr>
                  <w:t>Merced, CA 95348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59"/>
                <w:placeholder>
                  <w:docPart w:val="5B1E562598E84DD58B39D2C192833FA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 w:rsidRPr="009F4D3C">
                  <w:rPr>
                    <w:rStyle w:val="SectionbodytextChar"/>
                  </w:rPr>
                  <w:t>(209) 228-4585</w:t>
                </w:r>
              </w:sdtContent>
            </w:sdt>
          </w:p>
          <w:p w:rsidR="00AA1F0F" w:rsidRDefault="001B4492" w:rsidP="009831C9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60"/>
                <w:placeholder>
                  <w:docPart w:val="86BC9640E97D4613A2250C3110C41355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831C9">
                  <w:rPr>
                    <w:rStyle w:val="SectionbodytextChar"/>
                  </w:rPr>
                  <w:t>Sking6@ucmerced.edu</w:t>
                </w:r>
              </w:sdtContent>
            </w:sdt>
          </w:p>
        </w:tc>
        <w:tc>
          <w:tcPr>
            <w:tcW w:w="2405" w:type="pct"/>
          </w:tcPr>
          <w:p w:rsidR="00AA1F0F" w:rsidRDefault="00AA1F0F" w:rsidP="0089706A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8886"/>
                <w:placeholder>
                  <w:docPart w:val="2E269AE7C70544288D19BA4BE527991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89706A">
                  <w:rPr>
                    <w:rStyle w:val="SectionbodytextboldChar"/>
                  </w:rPr>
                  <w:t>Office Contact (?)</w:t>
                </w:r>
              </w:sdtContent>
            </w:sdt>
            <w:r>
              <w:t xml:space="preserve"> </w:t>
            </w:r>
            <w:r w:rsidR="0029183D">
              <w:t>in the</w:t>
            </w:r>
            <w:r>
              <w:t xml:space="preserve"> </w:t>
            </w:r>
            <w:sdt>
              <w:sdtPr>
                <w:rPr>
                  <w:rStyle w:val="SectionbodytextboldChar"/>
                </w:rPr>
                <w:id w:val="25448887"/>
                <w:placeholder>
                  <w:docPart w:val="7974100477024E5E9D3935BE4825C522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9A5C78">
                  <w:rPr>
                    <w:rStyle w:val="SectionbodytextboldChar"/>
                  </w:rPr>
                  <w:t>UC Merced</w:t>
                </w:r>
                <w:r w:rsidR="0029183D">
                  <w:rPr>
                    <w:rStyle w:val="SectionbodytextboldChar"/>
                  </w:rPr>
                  <w:t xml:space="preserve"> Office of Student Affairs</w:t>
                </w:r>
              </w:sdtContent>
            </w:sdt>
            <w:r>
              <w:t xml:space="preserve"> from</w:t>
            </w:r>
            <w:r>
              <w:rPr>
                <w:rStyle w:val="SectionbodytextboldChar"/>
              </w:rPr>
              <w:t xml:space="preserve"> </w:t>
            </w:r>
            <w:sdt>
              <w:sdtPr>
                <w:rPr>
                  <w:rStyle w:val="SectionbodytextboldChar"/>
                </w:rPr>
                <w:id w:val="25448888"/>
                <w:placeholder>
                  <w:docPart w:val="57A78077C8984AADA49D0AF805F03BD5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9A5C78">
                  <w:rPr>
                    <w:rStyle w:val="SectionbodytextboldChar"/>
                  </w:rPr>
                  <w:t>1/15/2014- Current</w:t>
                </w:r>
              </w:sdtContent>
            </w:sdt>
          </w:p>
        </w:tc>
      </w:tr>
      <w:tr w:rsidR="00AA1F0F" w:rsidTr="00D814F2">
        <w:trPr>
          <w:jc w:val="center"/>
        </w:trPr>
        <w:tc>
          <w:tcPr>
            <w:tcW w:w="268" w:type="pct"/>
            <w:shd w:val="clear" w:color="auto" w:fill="auto"/>
          </w:tcPr>
          <w:p w:rsidR="00AA1F0F" w:rsidRDefault="001B4492" w:rsidP="00887F38">
            <w:pPr>
              <w:pStyle w:val="Sectionbodytext"/>
              <w:jc w:val="right"/>
              <w:rPr>
                <w:szCs w:val="20"/>
              </w:rPr>
            </w:pPr>
            <w:sdt>
              <w:sdtPr>
                <w:id w:val="25448889"/>
                <w:placeholder>
                  <w:docPart w:val="E6EFFDA66DDA4192A0E4018119BA6FDC"/>
                </w:placeholder>
                <w:showingPlcHdr/>
              </w:sdtPr>
              <w:sdtEndPr/>
              <w:sdtContent>
                <w:r w:rsidR="00AA1F0F">
                  <w:rPr>
                    <w:szCs w:val="20"/>
                  </w:rPr>
                  <w:t>2.</w:t>
                </w:r>
              </w:sdtContent>
            </w:sdt>
          </w:p>
        </w:tc>
        <w:tc>
          <w:tcPr>
            <w:tcW w:w="2327" w:type="pct"/>
            <w:shd w:val="clear" w:color="auto" w:fill="auto"/>
            <w:tcMar>
              <w:top w:w="86" w:type="dxa"/>
              <w:bottom w:w="86" w:type="dxa"/>
            </w:tcMar>
          </w:tcPr>
          <w:p w:rsidR="00AA1F0F" w:rsidRDefault="001B4492" w:rsidP="00887F38">
            <w:pPr>
              <w:pStyle w:val="Sectionbodytext"/>
              <w:rPr>
                <w:szCs w:val="20"/>
              </w:rPr>
            </w:pPr>
            <w:sdt>
              <w:sdtPr>
                <w:rPr>
                  <w:rStyle w:val="SectionbodytextboldChar"/>
                </w:rPr>
                <w:id w:val="25448890"/>
                <w:placeholder>
                  <w:docPart w:val="FF1B0B4A283E4651B5597037B49D527D"/>
                </w:placeholder>
              </w:sdtPr>
              <w:sdtEndPr>
                <w:rPr>
                  <w:rStyle w:val="DefaultParagraphFont"/>
                  <w:b w:val="0"/>
                </w:rPr>
              </w:sdtEndPr>
              <w:sdtContent>
                <w:r w:rsidR="00D713FC">
                  <w:rPr>
                    <w:rStyle w:val="SectionbodytextboldChar"/>
                  </w:rPr>
                  <w:t xml:space="preserve">Jacob </w:t>
                </w:r>
                <w:proofErr w:type="spellStart"/>
                <w:r w:rsidR="00D713FC">
                  <w:rPr>
                    <w:rStyle w:val="SectionbodytextboldChar"/>
                  </w:rPr>
                  <w:t>Croasdale</w:t>
                </w:r>
                <w:proofErr w:type="spellEnd"/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1"/>
                <w:placeholder>
                  <w:docPart w:val="9320EBB7A8E74FA1BB3E4352B21A8013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D4E8F">
                  <w:rPr>
                    <w:rStyle w:val="SectionbodytextChar"/>
                  </w:rPr>
                  <w:t xml:space="preserve">Coordinator of the Yosemite Leadership Program 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2"/>
                <w:placeholder>
                  <w:docPart w:val="8F5FEC56478949FFA8A832F2D771346F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AD4E8F">
                  <w:rPr>
                    <w:rStyle w:val="SectionbodytextChar"/>
                  </w:rPr>
                  <w:t>University Of California, Merced Office of Student Life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3"/>
                <w:placeholder>
                  <w:docPart w:val="2D547C7EF29D4F41B0FE9934F9FCB914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D713FC">
                  <w:rPr>
                    <w:rStyle w:val="SectionbodytextChar"/>
                  </w:rPr>
                  <w:t>5200 N. Lake Rd.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4"/>
                <w:placeholder>
                  <w:docPart w:val="1617A1575CCB42C78161C8FAFCEA9B7C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025270">
                  <w:rPr>
                    <w:rStyle w:val="SectionbodytextChar"/>
                  </w:rPr>
                  <w:t>Merced, CA 95348</w:t>
                </w:r>
              </w:sdtContent>
            </w:sdt>
          </w:p>
          <w:p w:rsidR="00AA1F0F" w:rsidRDefault="001B4492" w:rsidP="00887F38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5"/>
                <w:placeholder>
                  <w:docPart w:val="B464C504799744EDABBEA5CA8325B8FA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9F4D3C" w:rsidRPr="009F4D3C">
                  <w:rPr>
                    <w:rStyle w:val="SectionbodytextChar"/>
                  </w:rPr>
                  <w:t>(209) 761-8903</w:t>
                </w:r>
              </w:sdtContent>
            </w:sdt>
          </w:p>
          <w:p w:rsidR="00AA1F0F" w:rsidRDefault="001B4492" w:rsidP="008779B7">
            <w:pPr>
              <w:rPr>
                <w:szCs w:val="20"/>
              </w:rPr>
            </w:pPr>
            <w:sdt>
              <w:sdtPr>
                <w:rPr>
                  <w:rStyle w:val="SectionbodytextChar"/>
                </w:rPr>
                <w:id w:val="25448896"/>
                <w:placeholder>
                  <w:docPart w:val="660503E79CDD47DF8CF186253E4666B9"/>
                </w:placeholder>
              </w:sdtPr>
              <w:sdtEndPr>
                <w:rPr>
                  <w:rStyle w:val="SectionbodytextChar"/>
                </w:rPr>
              </w:sdtEndPr>
              <w:sdtContent>
                <w:r w:rsidR="008779B7">
                  <w:rPr>
                    <w:rStyle w:val="SectionbodytextChar"/>
                  </w:rPr>
                  <w:t>Jcroasdale@ucmerced.edu</w:t>
                </w:r>
              </w:sdtContent>
            </w:sdt>
          </w:p>
        </w:tc>
        <w:tc>
          <w:tcPr>
            <w:tcW w:w="2405" w:type="pct"/>
            <w:shd w:val="clear" w:color="auto" w:fill="auto"/>
          </w:tcPr>
          <w:p w:rsidR="00AA1F0F" w:rsidRDefault="00AA1F0F" w:rsidP="00AD4E8F">
            <w:r>
              <w:t xml:space="preserve">Relationship: </w:t>
            </w:r>
            <w:sdt>
              <w:sdtPr>
                <w:rPr>
                  <w:rStyle w:val="SectionbodytextboldChar"/>
                </w:rPr>
                <w:id w:val="25449353"/>
                <w:placeholder>
                  <w:docPart w:val="C056FDD3ABB94ADBA51BD5FB7336E80A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AD4E8F">
                  <w:rPr>
                    <w:rStyle w:val="SectionbodytextboldChar"/>
                  </w:rPr>
                  <w:t>House Lead</w:t>
                </w:r>
              </w:sdtContent>
            </w:sdt>
            <w:r>
              <w:t xml:space="preserve"> </w:t>
            </w:r>
            <w:r w:rsidR="008C1B39">
              <w:t>in the</w:t>
            </w:r>
            <w:r>
              <w:t xml:space="preserve"> </w:t>
            </w:r>
            <w:sdt>
              <w:sdtPr>
                <w:rPr>
                  <w:rStyle w:val="SectionbodytextboldChar"/>
                </w:rPr>
                <w:id w:val="25449354"/>
                <w:placeholder>
                  <w:docPart w:val="2162E801293A4C0DAFDF935C20C630A4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8C1B39">
                  <w:rPr>
                    <w:rStyle w:val="SectionbodytextboldChar"/>
                  </w:rPr>
                  <w:t>Yosemite Leadership Program</w:t>
                </w:r>
              </w:sdtContent>
            </w:sdt>
            <w:r>
              <w:t xml:space="preserve"> from </w:t>
            </w:r>
            <w:sdt>
              <w:sdtPr>
                <w:rPr>
                  <w:rStyle w:val="SectionbodytextboldChar"/>
                </w:rPr>
                <w:id w:val="25449355"/>
                <w:placeholder>
                  <w:docPart w:val="10B7B916DF6C4A75AD10FD2DB83C255D"/>
                </w:placeholder>
              </w:sdtPr>
              <w:sdtEndPr>
                <w:rPr>
                  <w:rStyle w:val="SectionbodytextChar"/>
                  <w:b w:val="0"/>
                </w:rPr>
              </w:sdtEndPr>
              <w:sdtContent>
                <w:r w:rsidR="00491EAB">
                  <w:rPr>
                    <w:rStyle w:val="SectionbodytextboldChar"/>
                  </w:rPr>
                  <w:t>6/15/2016 - Current</w:t>
                </w:r>
              </w:sdtContent>
            </w:sdt>
          </w:p>
        </w:tc>
      </w:tr>
    </w:tbl>
    <w:p w:rsidR="000B3188" w:rsidRDefault="000B3188" w:rsidP="00D814F2">
      <w:bookmarkStart w:id="0" w:name="_GoBack"/>
      <w:bookmarkEnd w:id="0"/>
    </w:p>
    <w:sectPr w:rsidR="000B3188" w:rsidSect="007D4B79">
      <w:headerReference w:type="default" r:id="rId10"/>
      <w:footerReference w:type="even" r:id="rId11"/>
      <w:footerReference w:type="default" r:id="rId12"/>
      <w:pgSz w:w="12240" w:h="15840" w:code="1"/>
      <w:pgMar w:top="3150" w:right="720" w:bottom="1080" w:left="72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492" w:rsidRDefault="001B4492">
      <w:pPr>
        <w:spacing w:after="0" w:line="240" w:lineRule="auto"/>
      </w:pPr>
      <w:r>
        <w:separator/>
      </w:r>
    </w:p>
    <w:p w:rsidR="001B4492" w:rsidRDefault="001B4492"/>
  </w:endnote>
  <w:endnote w:type="continuationSeparator" w:id="0">
    <w:p w:rsidR="001B4492" w:rsidRDefault="001B4492">
      <w:pPr>
        <w:spacing w:after="0" w:line="240" w:lineRule="auto"/>
      </w:pPr>
      <w:r>
        <w:continuationSeparator/>
      </w:r>
    </w:p>
    <w:p w:rsidR="001B4492" w:rsidRDefault="001B44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1B4492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355" w:rsidRPr="007D4B79" w:rsidRDefault="00DF1355" w:rsidP="0098532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492" w:rsidRDefault="001B4492">
      <w:pPr>
        <w:spacing w:after="0" w:line="240" w:lineRule="auto"/>
      </w:pPr>
      <w:r>
        <w:separator/>
      </w:r>
    </w:p>
    <w:p w:rsidR="001B4492" w:rsidRDefault="001B4492"/>
  </w:footnote>
  <w:footnote w:type="continuationSeparator" w:id="0">
    <w:p w:rsidR="001B4492" w:rsidRDefault="001B4492">
      <w:pPr>
        <w:spacing w:after="0" w:line="240" w:lineRule="auto"/>
      </w:pPr>
      <w:r>
        <w:continuationSeparator/>
      </w:r>
    </w:p>
    <w:p w:rsidR="001B4492" w:rsidRDefault="001B449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188" w:rsidRPr="007D4B79" w:rsidRDefault="005B6686" w:rsidP="007D4B79">
    <w:pPr>
      <w:pStyle w:val="YourNam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-54610</wp:posOffset>
              </wp:positionH>
              <wp:positionV relativeFrom="paragraph">
                <wp:posOffset>1294765</wp:posOffset>
              </wp:positionV>
              <wp:extent cx="6939915" cy="7990840"/>
              <wp:effectExtent l="2540" t="8890" r="1270" b="1270"/>
              <wp:wrapNone/>
              <wp:docPr id="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39915" cy="7990840"/>
                      </a:xfrm>
                      <a:custGeom>
                        <a:avLst/>
                        <a:gdLst>
                          <a:gd name="T0" fmla="*/ 0 w 11098"/>
                          <a:gd name="T1" fmla="*/ 249 h 12745"/>
                          <a:gd name="T2" fmla="*/ 0 w 11098"/>
                          <a:gd name="T3" fmla="*/ 245 h 12745"/>
                          <a:gd name="T4" fmla="*/ 1 w 11098"/>
                          <a:gd name="T5" fmla="*/ 229 h 12745"/>
                          <a:gd name="T6" fmla="*/ 8 w 11098"/>
                          <a:gd name="T7" fmla="*/ 197 h 12745"/>
                          <a:gd name="T8" fmla="*/ 19 w 11098"/>
                          <a:gd name="T9" fmla="*/ 161 h 12745"/>
                          <a:gd name="T10" fmla="*/ 32 w 11098"/>
                          <a:gd name="T11" fmla="*/ 133 h 12745"/>
                          <a:gd name="T12" fmla="*/ 42 w 11098"/>
                          <a:gd name="T13" fmla="*/ 113 h 12745"/>
                          <a:gd name="T14" fmla="*/ 55 w 11098"/>
                          <a:gd name="T15" fmla="*/ 94 h 12745"/>
                          <a:gd name="T16" fmla="*/ 69 w 11098"/>
                          <a:gd name="T17" fmla="*/ 77 h 12745"/>
                          <a:gd name="T18" fmla="*/ 85 w 11098"/>
                          <a:gd name="T19" fmla="*/ 61 h 12745"/>
                          <a:gd name="T20" fmla="*/ 105 w 11098"/>
                          <a:gd name="T21" fmla="*/ 47 h 12745"/>
                          <a:gd name="T22" fmla="*/ 126 w 11098"/>
                          <a:gd name="T23" fmla="*/ 33 h 12745"/>
                          <a:gd name="T24" fmla="*/ 149 w 11098"/>
                          <a:gd name="T25" fmla="*/ 23 h 12745"/>
                          <a:gd name="T26" fmla="*/ 174 w 11098"/>
                          <a:gd name="T27" fmla="*/ 13 h 12745"/>
                          <a:gd name="T28" fmla="*/ 203 w 11098"/>
                          <a:gd name="T29" fmla="*/ 9 h 12745"/>
                          <a:gd name="T30" fmla="*/ 226 w 11098"/>
                          <a:gd name="T31" fmla="*/ 8 h 12745"/>
                          <a:gd name="T32" fmla="*/ 233 w 11098"/>
                          <a:gd name="T33" fmla="*/ 8 h 12745"/>
                          <a:gd name="T34" fmla="*/ 11098 w 11098"/>
                          <a:gd name="T35" fmla="*/ 49 h 12745"/>
                          <a:gd name="T36" fmla="*/ 233 w 11098"/>
                          <a:gd name="T37" fmla="*/ 65 h 12745"/>
                          <a:gd name="T38" fmla="*/ 219 w 11098"/>
                          <a:gd name="T39" fmla="*/ 65 h 12745"/>
                          <a:gd name="T40" fmla="*/ 196 w 11098"/>
                          <a:gd name="T41" fmla="*/ 68 h 12745"/>
                          <a:gd name="T42" fmla="*/ 174 w 11098"/>
                          <a:gd name="T43" fmla="*/ 73 h 12745"/>
                          <a:gd name="T44" fmla="*/ 156 w 11098"/>
                          <a:gd name="T45" fmla="*/ 80 h 12745"/>
                          <a:gd name="T46" fmla="*/ 137 w 11098"/>
                          <a:gd name="T47" fmla="*/ 89 h 12745"/>
                          <a:gd name="T48" fmla="*/ 122 w 11098"/>
                          <a:gd name="T49" fmla="*/ 101 h 12745"/>
                          <a:gd name="T50" fmla="*/ 107 w 11098"/>
                          <a:gd name="T51" fmla="*/ 113 h 12745"/>
                          <a:gd name="T52" fmla="*/ 95 w 11098"/>
                          <a:gd name="T53" fmla="*/ 126 h 12745"/>
                          <a:gd name="T54" fmla="*/ 85 w 11098"/>
                          <a:gd name="T55" fmla="*/ 141 h 12745"/>
                          <a:gd name="T56" fmla="*/ 68 w 11098"/>
                          <a:gd name="T57" fmla="*/ 170 h 12745"/>
                          <a:gd name="T58" fmla="*/ 56 w 11098"/>
                          <a:gd name="T59" fmla="*/ 199 h 12745"/>
                          <a:gd name="T60" fmla="*/ 49 w 11098"/>
                          <a:gd name="T61" fmla="*/ 225 h 12745"/>
                          <a:gd name="T62" fmla="*/ 47 w 11098"/>
                          <a:gd name="T63" fmla="*/ 245 h 12745"/>
                          <a:gd name="T64" fmla="*/ 47 w 11098"/>
                          <a:gd name="T65" fmla="*/ 249 h 12745"/>
                          <a:gd name="T66" fmla="*/ 51 w 11098"/>
                          <a:gd name="T67" fmla="*/ 12745 h 1274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</a:cxnLst>
                        <a:rect l="0" t="0" r="r" b="b"/>
                        <a:pathLst>
                          <a:path w="11098" h="12745">
                            <a:moveTo>
                              <a:pt x="7" y="12741"/>
                            </a:moveTo>
                            <a:lnTo>
                              <a:pt x="0" y="249"/>
                            </a:lnTo>
                            <a:lnTo>
                              <a:pt x="0" y="245"/>
                            </a:lnTo>
                            <a:lnTo>
                              <a:pt x="0" y="242"/>
                            </a:lnTo>
                            <a:lnTo>
                              <a:pt x="1" y="229"/>
                            </a:lnTo>
                            <a:lnTo>
                              <a:pt x="3" y="214"/>
                            </a:lnTo>
                            <a:lnTo>
                              <a:pt x="8" y="197"/>
                            </a:lnTo>
                            <a:lnTo>
                              <a:pt x="12" y="180"/>
                            </a:lnTo>
                            <a:lnTo>
                              <a:pt x="19" y="161"/>
                            </a:lnTo>
                            <a:lnTo>
                              <a:pt x="26" y="142"/>
                            </a:lnTo>
                            <a:lnTo>
                              <a:pt x="32" y="133"/>
                            </a:lnTo>
                            <a:lnTo>
                              <a:pt x="37" y="122"/>
                            </a:lnTo>
                            <a:lnTo>
                              <a:pt x="42" y="113"/>
                            </a:lnTo>
                            <a:lnTo>
                              <a:pt x="48" y="104"/>
                            </a:lnTo>
                            <a:lnTo>
                              <a:pt x="55" y="94"/>
                            </a:lnTo>
                            <a:lnTo>
                              <a:pt x="62" y="86"/>
                            </a:lnTo>
                            <a:lnTo>
                              <a:pt x="69" y="77"/>
                            </a:lnTo>
                            <a:lnTo>
                              <a:pt x="78" y="69"/>
                            </a:lnTo>
                            <a:lnTo>
                              <a:pt x="85" y="61"/>
                            </a:lnTo>
                            <a:lnTo>
                              <a:pt x="95" y="53"/>
                            </a:lnTo>
                            <a:lnTo>
                              <a:pt x="105" y="47"/>
                            </a:lnTo>
                            <a:lnTo>
                              <a:pt x="114" y="39"/>
                            </a:lnTo>
                            <a:lnTo>
                              <a:pt x="126" y="33"/>
                            </a:lnTo>
                            <a:lnTo>
                              <a:pt x="137" y="28"/>
                            </a:lnTo>
                            <a:lnTo>
                              <a:pt x="149" y="23"/>
                            </a:lnTo>
                            <a:lnTo>
                              <a:pt x="161" y="17"/>
                            </a:lnTo>
                            <a:lnTo>
                              <a:pt x="174" y="13"/>
                            </a:lnTo>
                            <a:lnTo>
                              <a:pt x="189" y="11"/>
                            </a:lnTo>
                            <a:lnTo>
                              <a:pt x="203" y="9"/>
                            </a:lnTo>
                            <a:lnTo>
                              <a:pt x="218" y="8"/>
                            </a:lnTo>
                            <a:lnTo>
                              <a:pt x="226" y="8"/>
                            </a:lnTo>
                            <a:lnTo>
                              <a:pt x="233" y="8"/>
                            </a:lnTo>
                            <a:lnTo>
                              <a:pt x="11065" y="0"/>
                            </a:lnTo>
                            <a:lnTo>
                              <a:pt x="11098" y="49"/>
                            </a:lnTo>
                            <a:lnTo>
                              <a:pt x="233" y="65"/>
                            </a:lnTo>
                            <a:lnTo>
                              <a:pt x="227" y="65"/>
                            </a:lnTo>
                            <a:lnTo>
                              <a:pt x="219" y="65"/>
                            </a:lnTo>
                            <a:lnTo>
                              <a:pt x="208" y="66"/>
                            </a:lnTo>
                            <a:lnTo>
                              <a:pt x="196" y="68"/>
                            </a:lnTo>
                            <a:lnTo>
                              <a:pt x="185" y="69"/>
                            </a:lnTo>
                            <a:lnTo>
                              <a:pt x="174" y="73"/>
                            </a:lnTo>
                            <a:lnTo>
                              <a:pt x="164" y="77"/>
                            </a:lnTo>
                            <a:lnTo>
                              <a:pt x="156" y="80"/>
                            </a:lnTo>
                            <a:lnTo>
                              <a:pt x="146" y="85"/>
                            </a:lnTo>
                            <a:lnTo>
                              <a:pt x="137" y="89"/>
                            </a:lnTo>
                            <a:lnTo>
                              <a:pt x="129" y="94"/>
                            </a:lnTo>
                            <a:lnTo>
                              <a:pt x="122" y="101"/>
                            </a:lnTo>
                            <a:lnTo>
                              <a:pt x="114" y="106"/>
                            </a:lnTo>
                            <a:lnTo>
                              <a:pt x="107" y="113"/>
                            </a:lnTo>
                            <a:lnTo>
                              <a:pt x="101" y="120"/>
                            </a:lnTo>
                            <a:lnTo>
                              <a:pt x="95" y="126"/>
                            </a:lnTo>
                            <a:lnTo>
                              <a:pt x="90" y="133"/>
                            </a:lnTo>
                            <a:lnTo>
                              <a:pt x="85" y="141"/>
                            </a:lnTo>
                            <a:lnTo>
                              <a:pt x="76" y="156"/>
                            </a:lnTo>
                            <a:lnTo>
                              <a:pt x="68" y="170"/>
                            </a:lnTo>
                            <a:lnTo>
                              <a:pt x="61" y="185"/>
                            </a:lnTo>
                            <a:lnTo>
                              <a:pt x="56" y="199"/>
                            </a:lnTo>
                            <a:lnTo>
                              <a:pt x="53" y="213"/>
                            </a:lnTo>
                            <a:lnTo>
                              <a:pt x="49" y="225"/>
                            </a:lnTo>
                            <a:lnTo>
                              <a:pt x="48" y="235"/>
                            </a:lnTo>
                            <a:lnTo>
                              <a:pt x="47" y="245"/>
                            </a:lnTo>
                            <a:lnTo>
                              <a:pt x="47" y="247"/>
                            </a:lnTo>
                            <a:lnTo>
                              <a:pt x="47" y="249"/>
                            </a:lnTo>
                            <a:lnTo>
                              <a:pt x="51" y="12745"/>
                            </a:lnTo>
                            <a:lnTo>
                              <a:pt x="7" y="1274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alpha val="64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gamma/>
                              <a:tint val="9412"/>
                              <a:invGamma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2" o:spid="_x0000_s1026" style="position:absolute;margin-left:-4.3pt;margin-top:101.95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<v:fill opacity="41943f" color2="#fabf8f [1945]" rotate="t" angle="45" focus="100%" type="gradient"/>
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9525" t="4445" r="0" b="254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  <w:placeholder/>
        <w:showingPlcHdr/>
      </w:sdtPr>
      <w:sdtEndPr/>
      <w:sdtContent>
        <w:r w:rsidR="00985323" w:rsidRPr="007D4B79">
          <w:t>[Name]</w:t>
        </w:r>
      </w:sdtContent>
    </w:sdt>
  </w:p>
  <w:sdt>
    <w:sdtPr>
      <w:rPr>
        <w:rStyle w:val="ContactInfoChar"/>
      </w:rPr>
      <w:id w:val="3644618"/>
      <w:placeholder/>
      <w:showingPlcHdr/>
    </w:sdtPr>
    <w:sdtEndPr>
      <w:rPr>
        <w:rStyle w:val="DefaultParagraphFont"/>
        <w:b/>
      </w:rPr>
    </w:sdtEndPr>
    <w:sdtContent>
      <w:p w:rsidR="000B3188" w:rsidRDefault="0074283B">
        <w:pPr>
          <w:pStyle w:val="ContactInfo"/>
        </w:pPr>
        <w:r>
          <w:t xml:space="preserve">[Street Address], [City, ST </w:t>
        </w:r>
        <w:r w:rsidR="00985323">
          <w:t xml:space="preserve"> </w:t>
        </w:r>
        <w:r>
          <w:t>ZIP Code]</w:t>
        </w:r>
      </w:p>
    </w:sdtContent>
  </w:sdt>
  <w:sdt>
    <w:sdtPr>
      <w:rPr>
        <w:rStyle w:val="ContactInfoChar"/>
      </w:rPr>
      <w:id w:val="3644619"/>
      <w:placeholder/>
      <w:showingPlcHdr/>
    </w:sdtPr>
    <w:sdtEndPr>
      <w:rPr>
        <w:rStyle w:val="DefaultParagraphFont"/>
        <w:b/>
      </w:rPr>
    </w:sdtEndPr>
    <w:sdtContent>
      <w:p w:rsidR="000B3188" w:rsidRDefault="0074283B">
        <w:pPr>
          <w:pStyle w:val="ContactInfo"/>
        </w:pPr>
        <w:r>
          <w:t>[Phone]</w:t>
        </w:r>
      </w:p>
    </w:sdtContent>
  </w:sdt>
  <w:sdt>
    <w:sdtPr>
      <w:rPr>
        <w:rStyle w:val="ContactInfoChar"/>
      </w:rPr>
      <w:id w:val="3644620"/>
      <w:placeholder/>
      <w:showingPlcHdr/>
    </w:sdtPr>
    <w:sdtEndPr>
      <w:rPr>
        <w:rStyle w:val="DefaultParagraphFont"/>
        <w:b/>
      </w:rPr>
    </w:sdtEndPr>
    <w:sdtContent>
      <w:p w:rsidR="000B3188" w:rsidRDefault="0074283B">
        <w:pPr>
          <w:pStyle w:val="ContactInfo"/>
        </w:pPr>
        <w:r>
          <w:t>[E-Mail]</w:t>
        </w:r>
      </w:p>
    </w:sdtContent>
  </w:sdt>
  <w:sdt>
    <w:sdtPr>
      <w:rPr>
        <w:rStyle w:val="ContactInfoChar"/>
      </w:rPr>
      <w:id w:val="3644621"/>
      <w:placeholder/>
      <w:showingPlcHdr/>
    </w:sdtPr>
    <w:sdtEndPr>
      <w:rPr>
        <w:rStyle w:val="DefaultParagraphFont"/>
        <w:b/>
      </w:rPr>
    </w:sdtEndPr>
    <w:sdtContent>
      <w:p w:rsidR="000B3188" w:rsidRDefault="00985323">
        <w:pPr>
          <w:pStyle w:val="ContactInfo"/>
        </w:pPr>
        <w:r>
          <w:rPr>
            <w:rStyle w:val="ContactInfoChar"/>
          </w:rPr>
          <w:t>[</w:t>
        </w:r>
        <w:r w:rsidR="0074283B">
          <w:rPr>
            <w:rStyle w:val="PlaceholderText"/>
            <w:color w:val="403152" w:themeColor="accent4" w:themeShade="80"/>
          </w:rPr>
          <w:t>Website</w:t>
        </w:r>
        <w:r>
          <w:rPr>
            <w:rStyle w:val="PlaceholderText"/>
            <w:color w:val="403152" w:themeColor="accent4" w:themeShade="80"/>
          </w:rPr>
          <w:t>]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86"/>
    <w:rsid w:val="000051F5"/>
    <w:rsid w:val="00025270"/>
    <w:rsid w:val="000B3188"/>
    <w:rsid w:val="001B4492"/>
    <w:rsid w:val="0029183D"/>
    <w:rsid w:val="00491EAB"/>
    <w:rsid w:val="005B6686"/>
    <w:rsid w:val="0074283B"/>
    <w:rsid w:val="007D4B79"/>
    <w:rsid w:val="008779B7"/>
    <w:rsid w:val="0089706A"/>
    <w:rsid w:val="008C1B39"/>
    <w:rsid w:val="009831C9"/>
    <w:rsid w:val="00985323"/>
    <w:rsid w:val="009A5C78"/>
    <w:rsid w:val="009C5236"/>
    <w:rsid w:val="009F49BC"/>
    <w:rsid w:val="009F4D3C"/>
    <w:rsid w:val="00AA1F0F"/>
    <w:rsid w:val="00AD4E8F"/>
    <w:rsid w:val="00B9108D"/>
    <w:rsid w:val="00CD3FA2"/>
    <w:rsid w:val="00D713FC"/>
    <w:rsid w:val="00D814F2"/>
    <w:rsid w:val="00D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A1F0F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  <w:sz w:val="22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ontactInfoChar">
    <w:name w:val="Contact Info Char"/>
    <w:basedOn w:val="DefaultParagraphFont"/>
    <w:link w:val="ContactInfo"/>
    <w:rsid w:val="00AA1F0F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paragraph" w:customStyle="1" w:styleId="SectionHeading">
    <w:name w:val="Section Heading"/>
    <w:basedOn w:val="Normal"/>
    <w:link w:val="SectionHeadingChar"/>
    <w:qFormat/>
    <w:rsid w:val="00AA1F0F"/>
    <w:pPr>
      <w:spacing w:after="0" w:line="240" w:lineRule="auto"/>
    </w:pPr>
    <w:rPr>
      <w:b/>
      <w:caps/>
      <w:color w:val="595959" w:themeColor="text1" w:themeTint="A6"/>
    </w:rPr>
  </w:style>
  <w:style w:type="character" w:customStyle="1" w:styleId="SectionHeadingChar">
    <w:name w:val="Section Heading Char"/>
    <w:basedOn w:val="DefaultParagraphFont"/>
    <w:link w:val="SectionHeading"/>
    <w:rsid w:val="00AA1F0F"/>
    <w:rPr>
      <w:b/>
      <w:caps/>
      <w:color w:val="595959" w:themeColor="text1" w:themeTint="A6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A1F0F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link w:val="ContactInfoChar"/>
    <w:qFormat/>
    <w:rsid w:val="000B3188"/>
    <w:pPr>
      <w:spacing w:after="0" w:line="240" w:lineRule="auto"/>
      <w:jc w:val="right"/>
    </w:pPr>
    <w:rPr>
      <w:b/>
      <w:color w:val="403152" w:themeColor="accent4" w:themeShade="80"/>
      <w:sz w:val="22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ContactInfoChar">
    <w:name w:val="Contact Info Char"/>
    <w:basedOn w:val="DefaultParagraphFont"/>
    <w:link w:val="ContactInfo"/>
    <w:rsid w:val="00AA1F0F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bodytext">
    <w:name w:val="Section body text"/>
    <w:link w:val="SectionbodytextChar"/>
    <w:qFormat/>
    <w:rsid w:val="007D4B79"/>
    <w:pPr>
      <w:spacing w:after="0"/>
    </w:pPr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pPr>
      <w:spacing w:after="0" w:line="240" w:lineRule="auto"/>
    </w:pPr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paragraph" w:customStyle="1" w:styleId="SectionHeading">
    <w:name w:val="Section Heading"/>
    <w:basedOn w:val="Normal"/>
    <w:link w:val="SectionHeadingChar"/>
    <w:qFormat/>
    <w:rsid w:val="00AA1F0F"/>
    <w:pPr>
      <w:spacing w:after="0" w:line="240" w:lineRule="auto"/>
    </w:pPr>
    <w:rPr>
      <w:b/>
      <w:caps/>
      <w:color w:val="595959" w:themeColor="text1" w:themeTint="A6"/>
    </w:rPr>
  </w:style>
  <w:style w:type="character" w:customStyle="1" w:styleId="SectionHeadingChar">
    <w:name w:val="Section Heading Char"/>
    <w:basedOn w:val="DefaultParagraphFont"/>
    <w:link w:val="SectionHeading"/>
    <w:rsid w:val="00AA1F0F"/>
    <w:rPr>
      <w:b/>
      <w:caps/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olly\Documents\tf103782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9AE2E0B5FF4AE8B5EA7ECAA0209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84A74-3548-40E7-8247-F8EE455F7E7B}"/>
      </w:docPartPr>
      <w:docPartBody>
        <w:p w:rsidR="00000000" w:rsidRDefault="00307E8E">
          <w:pPr>
            <w:pStyle w:val="F29AE2E0B5FF4AE8B5EA7ECAA0209FEA"/>
          </w:pPr>
          <w:r w:rsidRPr="00A979D2">
            <w:t>References:</w:t>
          </w:r>
        </w:p>
      </w:docPartBody>
    </w:docPart>
    <w:docPart>
      <w:docPartPr>
        <w:name w:val="362CCD6AAB1D4986ABFB285B6EE86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ECEF6-5511-4988-AE38-250E1FD0D162}"/>
      </w:docPartPr>
      <w:docPartBody>
        <w:p w:rsidR="00000000" w:rsidRDefault="00307E8E">
          <w:pPr>
            <w:pStyle w:val="362CCD6AAB1D4986ABFB285B6EE862C8"/>
          </w:pPr>
          <w:r>
            <w:rPr>
              <w:szCs w:val="20"/>
            </w:rPr>
            <w:t>1.</w:t>
          </w:r>
        </w:p>
      </w:docPartBody>
    </w:docPart>
    <w:docPart>
      <w:docPartPr>
        <w:name w:val="77F155E7CEBC4B6FAC4DA6696CA2C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04FC3-2488-4D62-88FA-5DD9D62588CB}"/>
      </w:docPartPr>
      <w:docPartBody>
        <w:p w:rsidR="00000000" w:rsidRDefault="00307E8E">
          <w:pPr>
            <w:pStyle w:val="77F155E7CEBC4B6FAC4DA6696CA2C840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A038101220CE472FACE652C606B07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9F59E-6DD7-4962-86BA-FE9F1BBBA3F7}"/>
      </w:docPartPr>
      <w:docPartBody>
        <w:p w:rsidR="00000000" w:rsidRDefault="00307E8E">
          <w:pPr>
            <w:pStyle w:val="A038101220CE472FACE652C606B07536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54FBA094C8ED437EB0AC48AA747CA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49518-1136-4005-84E7-9D8E82B42DBF}"/>
      </w:docPartPr>
      <w:docPartBody>
        <w:p w:rsidR="00000000" w:rsidRDefault="00307E8E">
          <w:pPr>
            <w:pStyle w:val="54FBA094C8ED437EB0AC48AA747CAA77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B50A8A58363D4B1D8D47D29D383F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1D6CB-47A5-4E1D-B220-CF0B6C0C8A12}"/>
      </w:docPartPr>
      <w:docPartBody>
        <w:p w:rsidR="00000000" w:rsidRDefault="00307E8E">
          <w:pPr>
            <w:pStyle w:val="B50A8A58363D4B1D8D47D29D383F32F3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3DE8204864444380B03C1ECF6BC23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C57C0-47C8-43B3-8B83-631C6A220999}"/>
      </w:docPartPr>
      <w:docPartBody>
        <w:p w:rsidR="00000000" w:rsidRDefault="00307E8E">
          <w:pPr>
            <w:pStyle w:val="3DE8204864444380B03C1ECF6BC23674"/>
          </w:pPr>
          <w:r>
            <w:rPr>
              <w:sz w:val="20"/>
              <w:szCs w:val="20"/>
            </w:rPr>
            <w:t>[City, ST  ZIP Code]</w:t>
          </w:r>
        </w:p>
      </w:docPartBody>
    </w:docPart>
    <w:docPart>
      <w:docPartPr>
        <w:name w:val="5B1E562598E84DD58B39D2C192833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EAB7E-DAD0-44F4-B9CB-C8763E70E160}"/>
      </w:docPartPr>
      <w:docPartBody>
        <w:p w:rsidR="00000000" w:rsidRDefault="00307E8E">
          <w:pPr>
            <w:pStyle w:val="5B1E562598E84DD58B39D2C192833FA3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86BC9640E97D4613A2250C3110C4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067E5-6307-43D6-B202-F5049C93A58F}"/>
      </w:docPartPr>
      <w:docPartBody>
        <w:p w:rsidR="00000000" w:rsidRDefault="00307E8E">
          <w:pPr>
            <w:pStyle w:val="86BC9640E97D4613A2250C3110C41355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2E269AE7C70544288D19BA4BE5279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132BD-BF1B-4EC6-8DBC-8DFAC06BDC0A}"/>
      </w:docPartPr>
      <w:docPartBody>
        <w:p w:rsidR="00000000" w:rsidRDefault="00307E8E">
          <w:pPr>
            <w:pStyle w:val="2E269AE7C70544288D19BA4BE527991D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7974100477024E5E9D3935BE4825C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F2254-14ED-450B-80B9-00884203AE5B}"/>
      </w:docPartPr>
      <w:docPartBody>
        <w:p w:rsidR="00000000" w:rsidRDefault="00307E8E">
          <w:pPr>
            <w:pStyle w:val="7974100477024E5E9D3935BE4825C522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57A78077C8984AADA49D0AF805F03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96250-F494-40D9-B2BC-FCD3FC56437C}"/>
      </w:docPartPr>
      <w:docPartBody>
        <w:p w:rsidR="00000000" w:rsidRDefault="00307E8E">
          <w:pPr>
            <w:pStyle w:val="57A78077C8984AADA49D0AF805F03BD5"/>
          </w:pPr>
          <w:r>
            <w:rPr>
              <w:rStyle w:val="SectionbodytextboldChar"/>
            </w:rPr>
            <w:t>[dates of employment]</w:t>
          </w:r>
        </w:p>
      </w:docPartBody>
    </w:docPart>
    <w:docPart>
      <w:docPartPr>
        <w:name w:val="E6EFFDA66DDA4192A0E4018119BA6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F7ADF-E95D-4AD2-84C4-728CAB6CF263}"/>
      </w:docPartPr>
      <w:docPartBody>
        <w:p w:rsidR="00000000" w:rsidRDefault="00307E8E">
          <w:pPr>
            <w:pStyle w:val="E6EFFDA66DDA4192A0E4018119BA6FDC"/>
          </w:pPr>
          <w:r>
            <w:rPr>
              <w:szCs w:val="20"/>
            </w:rPr>
            <w:t>2.</w:t>
          </w:r>
        </w:p>
      </w:docPartBody>
    </w:docPart>
    <w:docPart>
      <w:docPartPr>
        <w:name w:val="FF1B0B4A283E4651B5597037B49D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55941-70DB-4090-A2B0-F7A426E34709}"/>
      </w:docPartPr>
      <w:docPartBody>
        <w:p w:rsidR="00000000" w:rsidRDefault="00307E8E">
          <w:pPr>
            <w:pStyle w:val="FF1B0B4A283E4651B5597037B49D527D"/>
          </w:pPr>
          <w:r>
            <w:rPr>
              <w:rStyle w:val="SectionbodytextboldChar"/>
            </w:rPr>
            <w:t>[Reference's Name]</w:t>
          </w:r>
        </w:p>
      </w:docPartBody>
    </w:docPart>
    <w:docPart>
      <w:docPartPr>
        <w:name w:val="9320EBB7A8E74FA1BB3E4352B21A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6AD17-7963-439C-BC9E-6E6EAC824585}"/>
      </w:docPartPr>
      <w:docPartBody>
        <w:p w:rsidR="00000000" w:rsidRDefault="00307E8E">
          <w:pPr>
            <w:pStyle w:val="9320EBB7A8E74FA1BB3E4352B21A8013"/>
          </w:pPr>
          <w:r>
            <w:rPr>
              <w:sz w:val="20"/>
              <w:szCs w:val="20"/>
            </w:rPr>
            <w:t>[Title]</w:t>
          </w:r>
        </w:p>
      </w:docPartBody>
    </w:docPart>
    <w:docPart>
      <w:docPartPr>
        <w:name w:val="8F5FEC56478949FFA8A832F2D7713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556B-3EEB-475E-897C-FF9BFFE88BDB}"/>
      </w:docPartPr>
      <w:docPartBody>
        <w:p w:rsidR="00000000" w:rsidRDefault="00307E8E">
          <w:pPr>
            <w:pStyle w:val="8F5FEC56478949FFA8A832F2D771346F"/>
          </w:pPr>
          <w:r>
            <w:rPr>
              <w:sz w:val="20"/>
              <w:szCs w:val="20"/>
            </w:rPr>
            <w:t>[Company Name]</w:t>
          </w:r>
        </w:p>
      </w:docPartBody>
    </w:docPart>
    <w:docPart>
      <w:docPartPr>
        <w:name w:val="2D547C7EF29D4F41B0FE9934F9FCB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DF9F5-14CB-47AC-A3EC-6DBDD193CF70}"/>
      </w:docPartPr>
      <w:docPartBody>
        <w:p w:rsidR="00000000" w:rsidRDefault="00307E8E">
          <w:pPr>
            <w:pStyle w:val="2D547C7EF29D4F41B0FE9934F9FCB914"/>
          </w:pPr>
          <w:r>
            <w:rPr>
              <w:sz w:val="20"/>
              <w:szCs w:val="20"/>
            </w:rPr>
            <w:t>[Street Address]</w:t>
          </w:r>
        </w:p>
      </w:docPartBody>
    </w:docPart>
    <w:docPart>
      <w:docPartPr>
        <w:name w:val="1617A1575CCB42C78161C8FAFCEA9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DF9EF-C65F-454E-B518-DB4DDEC9535A}"/>
      </w:docPartPr>
      <w:docPartBody>
        <w:p w:rsidR="00000000" w:rsidRDefault="00307E8E">
          <w:pPr>
            <w:pStyle w:val="1617A1575CCB42C78161C8FAFCEA9B7C"/>
          </w:pPr>
          <w:r>
            <w:rPr>
              <w:sz w:val="20"/>
              <w:szCs w:val="20"/>
            </w:rPr>
            <w:t>[City, ST  ZIP</w:t>
          </w:r>
          <w:r>
            <w:rPr>
              <w:sz w:val="20"/>
              <w:szCs w:val="20"/>
            </w:rPr>
            <w:t xml:space="preserve"> Code]</w:t>
          </w:r>
        </w:p>
      </w:docPartBody>
    </w:docPart>
    <w:docPart>
      <w:docPartPr>
        <w:name w:val="B464C504799744EDABBEA5CA8325B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CA1C9-34DD-44CA-8447-31830F500C66}"/>
      </w:docPartPr>
      <w:docPartBody>
        <w:p w:rsidR="00000000" w:rsidRDefault="00307E8E">
          <w:pPr>
            <w:pStyle w:val="B464C504799744EDABBEA5CA8325B8FA"/>
          </w:pPr>
          <w:r>
            <w:rPr>
              <w:sz w:val="20"/>
              <w:szCs w:val="20"/>
            </w:rPr>
            <w:t>[phone]</w:t>
          </w:r>
        </w:p>
      </w:docPartBody>
    </w:docPart>
    <w:docPart>
      <w:docPartPr>
        <w:name w:val="660503E79CDD47DF8CF186253E466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FAA4-42FF-4FCE-B4EC-0540059A72A3}"/>
      </w:docPartPr>
      <w:docPartBody>
        <w:p w:rsidR="00000000" w:rsidRDefault="00307E8E">
          <w:pPr>
            <w:pStyle w:val="660503E79CDD47DF8CF186253E4666B9"/>
          </w:pPr>
          <w:r>
            <w:rPr>
              <w:sz w:val="20"/>
              <w:szCs w:val="20"/>
            </w:rPr>
            <w:t>[e-mail]</w:t>
          </w:r>
        </w:p>
      </w:docPartBody>
    </w:docPart>
    <w:docPart>
      <w:docPartPr>
        <w:name w:val="C056FDD3ABB94ADBA51BD5FB7336E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76C71-6577-4BE4-8169-9B47B9A0F978}"/>
      </w:docPartPr>
      <w:docPartBody>
        <w:p w:rsidR="00000000" w:rsidRDefault="00307E8E">
          <w:pPr>
            <w:pStyle w:val="C056FDD3ABB94ADBA51BD5FB7336E80A"/>
          </w:pPr>
          <w:r>
            <w:rPr>
              <w:rStyle w:val="SectionbodytextboldChar"/>
            </w:rPr>
            <w:t>[Relationship with reference]</w:t>
          </w:r>
        </w:p>
      </w:docPartBody>
    </w:docPart>
    <w:docPart>
      <w:docPartPr>
        <w:name w:val="2162E801293A4C0DAFDF935C20C63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79CDC-D4D3-4E50-B202-AC57A4E3844C}"/>
      </w:docPartPr>
      <w:docPartBody>
        <w:p w:rsidR="00000000" w:rsidRDefault="00307E8E">
          <w:pPr>
            <w:pStyle w:val="2162E801293A4C0DAFDF935C20C630A4"/>
          </w:pPr>
          <w:r>
            <w:rPr>
              <w:rStyle w:val="SectionbodytextboldChar"/>
            </w:rPr>
            <w:t>[Company Name]</w:t>
          </w:r>
        </w:p>
      </w:docPartBody>
    </w:docPart>
    <w:docPart>
      <w:docPartPr>
        <w:name w:val="10B7B916DF6C4A75AD10FD2DB83C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0C815-AE56-49B5-8AB9-E11ADE820075}"/>
      </w:docPartPr>
      <w:docPartBody>
        <w:p w:rsidR="00000000" w:rsidRDefault="00307E8E">
          <w:pPr>
            <w:pStyle w:val="10B7B916DF6C4A75AD10FD2DB83C255D"/>
          </w:pPr>
          <w:r>
            <w:rPr>
              <w:rStyle w:val="SectionbodytextboldChar"/>
            </w:rPr>
            <w:t>[dates of employment]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E8E"/>
    <w:rsid w:val="0030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9AE2E0B5FF4AE8B5EA7ECAA0209FEA">
    <w:name w:val="F29AE2E0B5FF4AE8B5EA7ECAA0209FEA"/>
  </w:style>
  <w:style w:type="paragraph" w:customStyle="1" w:styleId="362CCD6AAB1D4986ABFB285B6EE862C8">
    <w:name w:val="362CCD6AAB1D4986ABFB285B6EE862C8"/>
  </w:style>
  <w:style w:type="paragraph" w:customStyle="1" w:styleId="Sectionbodytextbold">
    <w:name w:val="Section body text bold"/>
    <w:basedOn w:val="Normal"/>
    <w:link w:val="SectionbodytextboldChar"/>
    <w:qFormat/>
    <w:pPr>
      <w:spacing w:after="240" w:line="36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Pr>
      <w:rFonts w:eastAsiaTheme="minorHAnsi"/>
      <w:b/>
      <w:color w:val="000000" w:themeColor="text1"/>
      <w:sz w:val="20"/>
    </w:rPr>
  </w:style>
  <w:style w:type="paragraph" w:customStyle="1" w:styleId="77F155E7CEBC4B6FAC4DA6696CA2C840">
    <w:name w:val="77F155E7CEBC4B6FAC4DA6696CA2C840"/>
  </w:style>
  <w:style w:type="paragraph" w:customStyle="1" w:styleId="A038101220CE472FACE652C606B07536">
    <w:name w:val="A038101220CE472FACE652C606B07536"/>
  </w:style>
  <w:style w:type="paragraph" w:customStyle="1" w:styleId="54FBA094C8ED437EB0AC48AA747CAA77">
    <w:name w:val="54FBA094C8ED437EB0AC48AA747CAA77"/>
  </w:style>
  <w:style w:type="paragraph" w:customStyle="1" w:styleId="B50A8A58363D4B1D8D47D29D383F32F3">
    <w:name w:val="B50A8A58363D4B1D8D47D29D383F32F3"/>
  </w:style>
  <w:style w:type="paragraph" w:customStyle="1" w:styleId="3DE8204864444380B03C1ECF6BC23674">
    <w:name w:val="3DE8204864444380B03C1ECF6BC23674"/>
  </w:style>
  <w:style w:type="paragraph" w:customStyle="1" w:styleId="5B1E562598E84DD58B39D2C192833FA3">
    <w:name w:val="5B1E562598E84DD58B39D2C192833FA3"/>
  </w:style>
  <w:style w:type="paragraph" w:customStyle="1" w:styleId="86BC9640E97D4613A2250C3110C41355">
    <w:name w:val="86BC9640E97D4613A2250C3110C41355"/>
  </w:style>
  <w:style w:type="paragraph" w:customStyle="1" w:styleId="2E269AE7C70544288D19BA4BE527991D">
    <w:name w:val="2E269AE7C70544288D19BA4BE527991D"/>
  </w:style>
  <w:style w:type="paragraph" w:customStyle="1" w:styleId="7974100477024E5E9D3935BE4825C522">
    <w:name w:val="7974100477024E5E9D3935BE4825C522"/>
  </w:style>
  <w:style w:type="paragraph" w:customStyle="1" w:styleId="57A78077C8984AADA49D0AF805F03BD5">
    <w:name w:val="57A78077C8984AADA49D0AF805F03BD5"/>
  </w:style>
  <w:style w:type="paragraph" w:customStyle="1" w:styleId="E6EFFDA66DDA4192A0E4018119BA6FDC">
    <w:name w:val="E6EFFDA66DDA4192A0E4018119BA6FDC"/>
  </w:style>
  <w:style w:type="paragraph" w:customStyle="1" w:styleId="FF1B0B4A283E4651B5597037B49D527D">
    <w:name w:val="FF1B0B4A283E4651B5597037B49D527D"/>
  </w:style>
  <w:style w:type="paragraph" w:customStyle="1" w:styleId="9320EBB7A8E74FA1BB3E4352B21A8013">
    <w:name w:val="9320EBB7A8E74FA1BB3E4352B21A8013"/>
  </w:style>
  <w:style w:type="paragraph" w:customStyle="1" w:styleId="8F5FEC56478949FFA8A832F2D771346F">
    <w:name w:val="8F5FEC56478949FFA8A832F2D771346F"/>
  </w:style>
  <w:style w:type="paragraph" w:customStyle="1" w:styleId="2D547C7EF29D4F41B0FE9934F9FCB914">
    <w:name w:val="2D547C7EF29D4F41B0FE9934F9FCB914"/>
  </w:style>
  <w:style w:type="paragraph" w:customStyle="1" w:styleId="1617A1575CCB42C78161C8FAFCEA9B7C">
    <w:name w:val="1617A1575CCB42C78161C8FAFCEA9B7C"/>
  </w:style>
  <w:style w:type="paragraph" w:customStyle="1" w:styleId="B464C504799744EDABBEA5CA8325B8FA">
    <w:name w:val="B464C504799744EDABBEA5CA8325B8FA"/>
  </w:style>
  <w:style w:type="paragraph" w:customStyle="1" w:styleId="660503E79CDD47DF8CF186253E4666B9">
    <w:name w:val="660503E79CDD47DF8CF186253E4666B9"/>
  </w:style>
  <w:style w:type="paragraph" w:customStyle="1" w:styleId="C056FDD3ABB94ADBA51BD5FB7336E80A">
    <w:name w:val="C056FDD3ABB94ADBA51BD5FB7336E80A"/>
  </w:style>
  <w:style w:type="paragraph" w:customStyle="1" w:styleId="2162E801293A4C0DAFDF935C20C630A4">
    <w:name w:val="2162E801293A4C0DAFDF935C20C630A4"/>
  </w:style>
  <w:style w:type="paragraph" w:customStyle="1" w:styleId="10B7B916DF6C4A75AD10FD2DB83C255D">
    <w:name w:val="10B7B916DF6C4A75AD10FD2DB83C255D"/>
  </w:style>
  <w:style w:type="paragraph" w:customStyle="1" w:styleId="90FFFCF54FB648E3B70221989BEE73E4">
    <w:name w:val="90FFFCF54FB648E3B70221989BEE73E4"/>
  </w:style>
  <w:style w:type="paragraph" w:customStyle="1" w:styleId="BCC0CD501C064BD4999DA5B00526CACE">
    <w:name w:val="BCC0CD501C064BD4999DA5B00526CACE"/>
  </w:style>
  <w:style w:type="paragraph" w:customStyle="1" w:styleId="C10834887AAF4F4891222B536ECC83A6">
    <w:name w:val="C10834887AAF4F4891222B536ECC83A6"/>
  </w:style>
  <w:style w:type="paragraph" w:customStyle="1" w:styleId="C27A2363D10345548FCD7F355F88A323">
    <w:name w:val="C27A2363D10345548FCD7F355F88A323"/>
  </w:style>
  <w:style w:type="paragraph" w:customStyle="1" w:styleId="2BDEB96634F5415D9DD930BEE4169177">
    <w:name w:val="2BDEB96634F5415D9DD930BEE4169177"/>
  </w:style>
  <w:style w:type="paragraph" w:customStyle="1" w:styleId="590824C2E933443E9EAE97C5A3407361">
    <w:name w:val="590824C2E933443E9EAE97C5A3407361"/>
  </w:style>
  <w:style w:type="paragraph" w:customStyle="1" w:styleId="F41E478447564F3D8BEA6B1572824BD6">
    <w:name w:val="F41E478447564F3D8BEA6B1572824BD6"/>
  </w:style>
  <w:style w:type="paragraph" w:customStyle="1" w:styleId="4F5AB86FEFBD48239A8059B418D0DBDF">
    <w:name w:val="4F5AB86FEFBD48239A8059B418D0DBDF"/>
  </w:style>
  <w:style w:type="paragraph" w:customStyle="1" w:styleId="79B23305BED14CA98BCFBF6CABB69F60">
    <w:name w:val="79B23305BED14CA98BCFBF6CABB69F60"/>
  </w:style>
  <w:style w:type="paragraph" w:customStyle="1" w:styleId="49A021D54D3B4AD783B69519761D60D4">
    <w:name w:val="49A021D54D3B4AD783B69519761D60D4"/>
  </w:style>
  <w:style w:type="paragraph" w:customStyle="1" w:styleId="97615553AE624E51AE17D3233D34C0CC">
    <w:name w:val="97615553AE624E51AE17D3233D34C0CC"/>
  </w:style>
  <w:style w:type="paragraph" w:customStyle="1" w:styleId="3B41206A15B94E5B8F63C64B86123EAB">
    <w:name w:val="3B41206A15B94E5B8F63C64B86123EAB"/>
  </w:style>
  <w:style w:type="paragraph" w:customStyle="1" w:styleId="C75AC8077C1643559C2A85F9D2A91577">
    <w:name w:val="C75AC8077C1643559C2A85F9D2A91577"/>
  </w:style>
  <w:style w:type="paragraph" w:customStyle="1" w:styleId="11D47887E07B44B2B4C965DB5BFFB985">
    <w:name w:val="11D47887E07B44B2B4C965DB5BFFB985"/>
  </w:style>
  <w:style w:type="paragraph" w:customStyle="1" w:styleId="9F86C191BD6D4F05992806F232DEC740">
    <w:name w:val="9F86C191BD6D4F05992806F232DEC740"/>
  </w:style>
  <w:style w:type="paragraph" w:customStyle="1" w:styleId="2F82D3B7DF3D483296D4E09D81BD63E2">
    <w:name w:val="2F82D3B7DF3D483296D4E09D81BD63E2"/>
  </w:style>
  <w:style w:type="paragraph" w:customStyle="1" w:styleId="ED38AD070DFA463DB3486649F560A9E5">
    <w:name w:val="ED38AD070DFA463DB3486649F560A9E5"/>
  </w:style>
  <w:style w:type="paragraph" w:customStyle="1" w:styleId="2A997A76969644FB8F0A3690C5056584">
    <w:name w:val="2A997A76969644FB8F0A3690C5056584"/>
  </w:style>
  <w:style w:type="paragraph" w:customStyle="1" w:styleId="7D446EB26C4541A5843CCE7880C0A1A8">
    <w:name w:val="7D446EB26C4541A5843CCE7880C0A1A8"/>
  </w:style>
  <w:style w:type="paragraph" w:customStyle="1" w:styleId="98D5EA27986F4840B4725EEADCCF619A">
    <w:name w:val="98D5EA27986F4840B4725EEADCCF619A"/>
  </w:style>
  <w:style w:type="paragraph" w:customStyle="1" w:styleId="C22AC2F1EB00415E8C46A46C15F777A7">
    <w:name w:val="C22AC2F1EB00415E8C46A46C15F777A7"/>
  </w:style>
  <w:style w:type="paragraph" w:customStyle="1" w:styleId="71669F4A885F4E83BDEB7EE0CA3CA4F8">
    <w:name w:val="71669F4A885F4E83BDEB7EE0CA3CA4F8"/>
  </w:style>
  <w:style w:type="paragraph" w:customStyle="1" w:styleId="10370BBA0B1D4E1F8813AC469D787390">
    <w:name w:val="10370BBA0B1D4E1F8813AC469D787390"/>
  </w:style>
  <w:style w:type="paragraph" w:customStyle="1" w:styleId="C541935B999B46BB886E57A58A5B3915">
    <w:name w:val="C541935B999B46BB886E57A58A5B3915"/>
  </w:style>
  <w:style w:type="paragraph" w:customStyle="1" w:styleId="FADA26CADA6849FBA26CFACD67B5B39F">
    <w:name w:val="FADA26CADA6849FBA26CFACD67B5B39F"/>
  </w:style>
  <w:style w:type="paragraph" w:customStyle="1" w:styleId="095CB7250FD0498CA8CE17E860142D8E">
    <w:name w:val="095CB7250FD0498CA8CE17E860142D8E"/>
  </w:style>
  <w:style w:type="paragraph" w:customStyle="1" w:styleId="C9A27F2D92DD4FD2ADFE7ECE78A9DE29">
    <w:name w:val="C9A27F2D92DD4FD2ADFE7ECE78A9DE29"/>
  </w:style>
  <w:style w:type="paragraph" w:customStyle="1" w:styleId="6116147BD94C4EDD8000D973E23DAC40">
    <w:name w:val="6116147BD94C4EDD8000D973E23DAC40"/>
  </w:style>
  <w:style w:type="paragraph" w:customStyle="1" w:styleId="7D60D33AA77B4662925F3F01EF6883FE">
    <w:name w:val="7D60D33AA77B4662925F3F01EF6883FE"/>
  </w:style>
  <w:style w:type="paragraph" w:customStyle="1" w:styleId="33F4E64DC98F45B68C1DCB4649CA71F4">
    <w:name w:val="33F4E64DC98F45B68C1DCB4649CA71F4"/>
  </w:style>
  <w:style w:type="paragraph" w:customStyle="1" w:styleId="D4B54CFDEA364C0CA0D6EBA37CE069AF">
    <w:name w:val="D4B54CFDEA364C0CA0D6EBA37CE069AF"/>
  </w:style>
  <w:style w:type="paragraph" w:customStyle="1" w:styleId="6A01B3881E704ABD834F9832472EEA72">
    <w:name w:val="6A01B3881E704ABD834F9832472EEA72"/>
  </w:style>
  <w:style w:type="paragraph" w:customStyle="1" w:styleId="BC05C247F3204F70B0523A9D82099F2D">
    <w:name w:val="BC05C247F3204F70B0523A9D82099F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9AE2E0B5FF4AE8B5EA7ECAA0209FEA">
    <w:name w:val="F29AE2E0B5FF4AE8B5EA7ECAA0209FEA"/>
  </w:style>
  <w:style w:type="paragraph" w:customStyle="1" w:styleId="362CCD6AAB1D4986ABFB285B6EE862C8">
    <w:name w:val="362CCD6AAB1D4986ABFB285B6EE862C8"/>
  </w:style>
  <w:style w:type="paragraph" w:customStyle="1" w:styleId="Sectionbodytextbold">
    <w:name w:val="Section body text bold"/>
    <w:basedOn w:val="Normal"/>
    <w:link w:val="SectionbodytextboldChar"/>
    <w:qFormat/>
    <w:pPr>
      <w:spacing w:after="240" w:line="36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Pr>
      <w:rFonts w:eastAsiaTheme="minorHAnsi"/>
      <w:b/>
      <w:color w:val="000000" w:themeColor="text1"/>
      <w:sz w:val="20"/>
    </w:rPr>
  </w:style>
  <w:style w:type="paragraph" w:customStyle="1" w:styleId="77F155E7CEBC4B6FAC4DA6696CA2C840">
    <w:name w:val="77F155E7CEBC4B6FAC4DA6696CA2C840"/>
  </w:style>
  <w:style w:type="paragraph" w:customStyle="1" w:styleId="A038101220CE472FACE652C606B07536">
    <w:name w:val="A038101220CE472FACE652C606B07536"/>
  </w:style>
  <w:style w:type="paragraph" w:customStyle="1" w:styleId="54FBA094C8ED437EB0AC48AA747CAA77">
    <w:name w:val="54FBA094C8ED437EB0AC48AA747CAA77"/>
  </w:style>
  <w:style w:type="paragraph" w:customStyle="1" w:styleId="B50A8A58363D4B1D8D47D29D383F32F3">
    <w:name w:val="B50A8A58363D4B1D8D47D29D383F32F3"/>
  </w:style>
  <w:style w:type="paragraph" w:customStyle="1" w:styleId="3DE8204864444380B03C1ECF6BC23674">
    <w:name w:val="3DE8204864444380B03C1ECF6BC23674"/>
  </w:style>
  <w:style w:type="paragraph" w:customStyle="1" w:styleId="5B1E562598E84DD58B39D2C192833FA3">
    <w:name w:val="5B1E562598E84DD58B39D2C192833FA3"/>
  </w:style>
  <w:style w:type="paragraph" w:customStyle="1" w:styleId="86BC9640E97D4613A2250C3110C41355">
    <w:name w:val="86BC9640E97D4613A2250C3110C41355"/>
  </w:style>
  <w:style w:type="paragraph" w:customStyle="1" w:styleId="2E269AE7C70544288D19BA4BE527991D">
    <w:name w:val="2E269AE7C70544288D19BA4BE527991D"/>
  </w:style>
  <w:style w:type="paragraph" w:customStyle="1" w:styleId="7974100477024E5E9D3935BE4825C522">
    <w:name w:val="7974100477024E5E9D3935BE4825C522"/>
  </w:style>
  <w:style w:type="paragraph" w:customStyle="1" w:styleId="57A78077C8984AADA49D0AF805F03BD5">
    <w:name w:val="57A78077C8984AADA49D0AF805F03BD5"/>
  </w:style>
  <w:style w:type="paragraph" w:customStyle="1" w:styleId="E6EFFDA66DDA4192A0E4018119BA6FDC">
    <w:name w:val="E6EFFDA66DDA4192A0E4018119BA6FDC"/>
  </w:style>
  <w:style w:type="paragraph" w:customStyle="1" w:styleId="FF1B0B4A283E4651B5597037B49D527D">
    <w:name w:val="FF1B0B4A283E4651B5597037B49D527D"/>
  </w:style>
  <w:style w:type="paragraph" w:customStyle="1" w:styleId="9320EBB7A8E74FA1BB3E4352B21A8013">
    <w:name w:val="9320EBB7A8E74FA1BB3E4352B21A8013"/>
  </w:style>
  <w:style w:type="paragraph" w:customStyle="1" w:styleId="8F5FEC56478949FFA8A832F2D771346F">
    <w:name w:val="8F5FEC56478949FFA8A832F2D771346F"/>
  </w:style>
  <w:style w:type="paragraph" w:customStyle="1" w:styleId="2D547C7EF29D4F41B0FE9934F9FCB914">
    <w:name w:val="2D547C7EF29D4F41B0FE9934F9FCB914"/>
  </w:style>
  <w:style w:type="paragraph" w:customStyle="1" w:styleId="1617A1575CCB42C78161C8FAFCEA9B7C">
    <w:name w:val="1617A1575CCB42C78161C8FAFCEA9B7C"/>
  </w:style>
  <w:style w:type="paragraph" w:customStyle="1" w:styleId="B464C504799744EDABBEA5CA8325B8FA">
    <w:name w:val="B464C504799744EDABBEA5CA8325B8FA"/>
  </w:style>
  <w:style w:type="paragraph" w:customStyle="1" w:styleId="660503E79CDD47DF8CF186253E4666B9">
    <w:name w:val="660503E79CDD47DF8CF186253E4666B9"/>
  </w:style>
  <w:style w:type="paragraph" w:customStyle="1" w:styleId="C056FDD3ABB94ADBA51BD5FB7336E80A">
    <w:name w:val="C056FDD3ABB94ADBA51BD5FB7336E80A"/>
  </w:style>
  <w:style w:type="paragraph" w:customStyle="1" w:styleId="2162E801293A4C0DAFDF935C20C630A4">
    <w:name w:val="2162E801293A4C0DAFDF935C20C630A4"/>
  </w:style>
  <w:style w:type="paragraph" w:customStyle="1" w:styleId="10B7B916DF6C4A75AD10FD2DB83C255D">
    <w:name w:val="10B7B916DF6C4A75AD10FD2DB83C255D"/>
  </w:style>
  <w:style w:type="paragraph" w:customStyle="1" w:styleId="90FFFCF54FB648E3B70221989BEE73E4">
    <w:name w:val="90FFFCF54FB648E3B70221989BEE73E4"/>
  </w:style>
  <w:style w:type="paragraph" w:customStyle="1" w:styleId="BCC0CD501C064BD4999DA5B00526CACE">
    <w:name w:val="BCC0CD501C064BD4999DA5B00526CACE"/>
  </w:style>
  <w:style w:type="paragraph" w:customStyle="1" w:styleId="C10834887AAF4F4891222B536ECC83A6">
    <w:name w:val="C10834887AAF4F4891222B536ECC83A6"/>
  </w:style>
  <w:style w:type="paragraph" w:customStyle="1" w:styleId="C27A2363D10345548FCD7F355F88A323">
    <w:name w:val="C27A2363D10345548FCD7F355F88A323"/>
  </w:style>
  <w:style w:type="paragraph" w:customStyle="1" w:styleId="2BDEB96634F5415D9DD930BEE4169177">
    <w:name w:val="2BDEB96634F5415D9DD930BEE4169177"/>
  </w:style>
  <w:style w:type="paragraph" w:customStyle="1" w:styleId="590824C2E933443E9EAE97C5A3407361">
    <w:name w:val="590824C2E933443E9EAE97C5A3407361"/>
  </w:style>
  <w:style w:type="paragraph" w:customStyle="1" w:styleId="F41E478447564F3D8BEA6B1572824BD6">
    <w:name w:val="F41E478447564F3D8BEA6B1572824BD6"/>
  </w:style>
  <w:style w:type="paragraph" w:customStyle="1" w:styleId="4F5AB86FEFBD48239A8059B418D0DBDF">
    <w:name w:val="4F5AB86FEFBD48239A8059B418D0DBDF"/>
  </w:style>
  <w:style w:type="paragraph" w:customStyle="1" w:styleId="79B23305BED14CA98BCFBF6CABB69F60">
    <w:name w:val="79B23305BED14CA98BCFBF6CABB69F60"/>
  </w:style>
  <w:style w:type="paragraph" w:customStyle="1" w:styleId="49A021D54D3B4AD783B69519761D60D4">
    <w:name w:val="49A021D54D3B4AD783B69519761D60D4"/>
  </w:style>
  <w:style w:type="paragraph" w:customStyle="1" w:styleId="97615553AE624E51AE17D3233D34C0CC">
    <w:name w:val="97615553AE624E51AE17D3233D34C0CC"/>
  </w:style>
  <w:style w:type="paragraph" w:customStyle="1" w:styleId="3B41206A15B94E5B8F63C64B86123EAB">
    <w:name w:val="3B41206A15B94E5B8F63C64B86123EAB"/>
  </w:style>
  <w:style w:type="paragraph" w:customStyle="1" w:styleId="C75AC8077C1643559C2A85F9D2A91577">
    <w:name w:val="C75AC8077C1643559C2A85F9D2A91577"/>
  </w:style>
  <w:style w:type="paragraph" w:customStyle="1" w:styleId="11D47887E07B44B2B4C965DB5BFFB985">
    <w:name w:val="11D47887E07B44B2B4C965DB5BFFB985"/>
  </w:style>
  <w:style w:type="paragraph" w:customStyle="1" w:styleId="9F86C191BD6D4F05992806F232DEC740">
    <w:name w:val="9F86C191BD6D4F05992806F232DEC740"/>
  </w:style>
  <w:style w:type="paragraph" w:customStyle="1" w:styleId="2F82D3B7DF3D483296D4E09D81BD63E2">
    <w:name w:val="2F82D3B7DF3D483296D4E09D81BD63E2"/>
  </w:style>
  <w:style w:type="paragraph" w:customStyle="1" w:styleId="ED38AD070DFA463DB3486649F560A9E5">
    <w:name w:val="ED38AD070DFA463DB3486649F560A9E5"/>
  </w:style>
  <w:style w:type="paragraph" w:customStyle="1" w:styleId="2A997A76969644FB8F0A3690C5056584">
    <w:name w:val="2A997A76969644FB8F0A3690C5056584"/>
  </w:style>
  <w:style w:type="paragraph" w:customStyle="1" w:styleId="7D446EB26C4541A5843CCE7880C0A1A8">
    <w:name w:val="7D446EB26C4541A5843CCE7880C0A1A8"/>
  </w:style>
  <w:style w:type="paragraph" w:customStyle="1" w:styleId="98D5EA27986F4840B4725EEADCCF619A">
    <w:name w:val="98D5EA27986F4840B4725EEADCCF619A"/>
  </w:style>
  <w:style w:type="paragraph" w:customStyle="1" w:styleId="C22AC2F1EB00415E8C46A46C15F777A7">
    <w:name w:val="C22AC2F1EB00415E8C46A46C15F777A7"/>
  </w:style>
  <w:style w:type="paragraph" w:customStyle="1" w:styleId="71669F4A885F4E83BDEB7EE0CA3CA4F8">
    <w:name w:val="71669F4A885F4E83BDEB7EE0CA3CA4F8"/>
  </w:style>
  <w:style w:type="paragraph" w:customStyle="1" w:styleId="10370BBA0B1D4E1F8813AC469D787390">
    <w:name w:val="10370BBA0B1D4E1F8813AC469D787390"/>
  </w:style>
  <w:style w:type="paragraph" w:customStyle="1" w:styleId="C541935B999B46BB886E57A58A5B3915">
    <w:name w:val="C541935B999B46BB886E57A58A5B3915"/>
  </w:style>
  <w:style w:type="paragraph" w:customStyle="1" w:styleId="FADA26CADA6849FBA26CFACD67B5B39F">
    <w:name w:val="FADA26CADA6849FBA26CFACD67B5B39F"/>
  </w:style>
  <w:style w:type="paragraph" w:customStyle="1" w:styleId="095CB7250FD0498CA8CE17E860142D8E">
    <w:name w:val="095CB7250FD0498CA8CE17E860142D8E"/>
  </w:style>
  <w:style w:type="paragraph" w:customStyle="1" w:styleId="C9A27F2D92DD4FD2ADFE7ECE78A9DE29">
    <w:name w:val="C9A27F2D92DD4FD2ADFE7ECE78A9DE29"/>
  </w:style>
  <w:style w:type="paragraph" w:customStyle="1" w:styleId="6116147BD94C4EDD8000D973E23DAC40">
    <w:name w:val="6116147BD94C4EDD8000D973E23DAC40"/>
  </w:style>
  <w:style w:type="paragraph" w:customStyle="1" w:styleId="7D60D33AA77B4662925F3F01EF6883FE">
    <w:name w:val="7D60D33AA77B4662925F3F01EF6883FE"/>
  </w:style>
  <w:style w:type="paragraph" w:customStyle="1" w:styleId="33F4E64DC98F45B68C1DCB4649CA71F4">
    <w:name w:val="33F4E64DC98F45B68C1DCB4649CA71F4"/>
  </w:style>
  <w:style w:type="paragraph" w:customStyle="1" w:styleId="D4B54CFDEA364C0CA0D6EBA37CE069AF">
    <w:name w:val="D4B54CFDEA364C0CA0D6EBA37CE069AF"/>
  </w:style>
  <w:style w:type="paragraph" w:customStyle="1" w:styleId="6A01B3881E704ABD834F9832472EEA72">
    <w:name w:val="6A01B3881E704ABD834F9832472EEA72"/>
  </w:style>
  <w:style w:type="paragraph" w:customStyle="1" w:styleId="BC05C247F3204F70B0523A9D82099F2D">
    <w:name w:val="BC05C247F3204F70B0523A9D82099F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2009-07-27T09:27:31+00:00</AssetStart>
    <PublishStatusLookup xmlns="4873beb7-5857-4685-be1f-d57550cc96cc">
      <Value>290606</Value>
      <Value>1330157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>english</OriginalSourceMarket>
    <ApprovalStatus xmlns="4873beb7-5857-4685-be1f-d57550cc96cc">InProgress</ApprovalStatus>
    <SourceTitle xmlns="4873beb7-5857-4685-be1f-d57550cc96cc">Entry-level resume reference sheet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>english</DirectSourceMarket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TP010378293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644. 641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Entry-level resume reference sheet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147169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95498-9744-47FF-B01D-C55367E2A9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3988C-D30D-47E4-A0B0-5CDFCEFE2FE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B6250EE-F0A7-4EE7-8CD7-F54EFC360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tf10378293.dotx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 reference sheet</vt:lpstr>
    </vt:vector>
  </TitlesOfParts>
  <Company>Microsoft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 reference sheet</dc:title>
  <dc:creator>Computer Lab Management</dc:creator>
  <cp:lastModifiedBy>Computer Lab Management</cp:lastModifiedBy>
  <cp:revision>2</cp:revision>
  <dcterms:created xsi:type="dcterms:W3CDTF">2017-03-08T20:20:00Z</dcterms:created>
  <dcterms:modified xsi:type="dcterms:W3CDTF">2017-03-08T20:20:00Z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